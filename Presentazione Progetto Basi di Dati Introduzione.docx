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19024" w14:textId="77777777" w:rsidR="0052754A" w:rsidRDefault="00000000">
      <w:r>
        <w:t xml:space="preserve">La Società Cani Felici </w:t>
      </w:r>
      <w:proofErr w:type="spellStart"/>
      <w:r>
        <w:t>srl</w:t>
      </w:r>
      <w:proofErr w:type="spellEnd"/>
      <w:r>
        <w:t>, richiede la creazione di una applicazione web che permetta di interfacciare gli utenti che sono alla ricerca di animali da compagnia, e i possibili donatori, canili e allevamenti di animali.</w:t>
      </w:r>
    </w:p>
    <w:p w14:paraId="44B19025" w14:textId="77777777" w:rsidR="0052754A" w:rsidRDefault="00000000">
      <w:r>
        <w:t>L’applicazione dovrà avere una pagina web, alla quale gli utenti potranno fare l’accesso per visualizzare gli animali disponibili e poter contattare il donatore o venditore di tali animali.</w:t>
      </w:r>
    </w:p>
    <w:p w14:paraId="44B19026" w14:textId="77777777" w:rsidR="0052754A" w:rsidRDefault="00000000">
      <w:r>
        <w:t xml:space="preserve">La UNISS Industries, incarica </w:t>
      </w:r>
      <w:proofErr w:type="gramStart"/>
      <w:r>
        <w:t>il team composto</w:t>
      </w:r>
      <w:proofErr w:type="gramEnd"/>
      <w:r>
        <w:t xml:space="preserve"> dagli aspiranti ingegneri </w:t>
      </w:r>
      <w:r>
        <w:rPr>
          <w:i/>
          <w:iCs/>
          <w:u w:val="single"/>
        </w:rPr>
        <w:t>Antonio Carta</w:t>
      </w:r>
      <w:r>
        <w:rPr>
          <w:i/>
          <w:iCs/>
        </w:rPr>
        <w:t xml:space="preserve">, </w:t>
      </w:r>
      <w:proofErr w:type="spellStart"/>
      <w:r>
        <w:rPr>
          <w:i/>
          <w:iCs/>
          <w:u w:val="single"/>
        </w:rPr>
        <w:t>Shanti</w:t>
      </w:r>
      <w:proofErr w:type="spellEnd"/>
      <w:r>
        <w:rPr>
          <w:i/>
          <w:iCs/>
          <w:u w:val="single"/>
        </w:rPr>
        <w:t xml:space="preserve"> Leonardo Arzu</w:t>
      </w:r>
      <w:r>
        <w:rPr>
          <w:i/>
          <w:iCs/>
        </w:rPr>
        <w:t xml:space="preserve">, </w:t>
      </w:r>
      <w:r>
        <w:rPr>
          <w:i/>
          <w:iCs/>
          <w:u w:val="single"/>
        </w:rPr>
        <w:t>Giovanni Usai</w:t>
      </w:r>
      <w:r>
        <w:t xml:space="preserve">, per trovare una soluzione adeguata alla richiesta della società Cani Felici </w:t>
      </w:r>
      <w:proofErr w:type="spellStart"/>
      <w:r>
        <w:t>srl</w:t>
      </w:r>
      <w:proofErr w:type="spellEnd"/>
      <w:r>
        <w:t>.</w:t>
      </w:r>
    </w:p>
    <w:p w14:paraId="44B19027" w14:textId="77777777" w:rsidR="0052754A" w:rsidRDefault="00000000">
      <w:r>
        <w:t>Dopo essersi messi in contatto con la società, sono state ricavate informazioni a sufficienza per avere un quadro completo delle attività che deve svolgere l’applicazione in questione, elencate di seguito:</w:t>
      </w:r>
    </w:p>
    <w:p w14:paraId="44B19028" w14:textId="77777777" w:rsidR="0052754A" w:rsidRDefault="00000000">
      <w:r>
        <w:t>L’applicazione deve permettere:</w:t>
      </w:r>
    </w:p>
    <w:p w14:paraId="44B19029" w14:textId="77777777" w:rsidR="0052754A" w:rsidRDefault="00000000">
      <w:pPr>
        <w:pStyle w:val="Paragrafoelenco"/>
        <w:numPr>
          <w:ilvl w:val="0"/>
          <w:numId w:val="1"/>
        </w:numPr>
      </w:pPr>
      <w:r>
        <w:t xml:space="preserve">a </w:t>
      </w:r>
      <w:r>
        <w:rPr>
          <w:color w:val="FF0000"/>
        </w:rPr>
        <w:t>chiunque</w:t>
      </w:r>
      <w:r>
        <w:t xml:space="preserve"> faccia accesso nel sito:</w:t>
      </w:r>
    </w:p>
    <w:p w14:paraId="44B1902A" w14:textId="77777777" w:rsidR="0052754A" w:rsidRDefault="00000000">
      <w:pPr>
        <w:pStyle w:val="Paragrafoelenco"/>
        <w:numPr>
          <w:ilvl w:val="1"/>
          <w:numId w:val="1"/>
        </w:numPr>
      </w:pPr>
      <w:r>
        <w:t>Di visualizzare gli animali disponibili, tramite ricerca.</w:t>
      </w:r>
    </w:p>
    <w:p w14:paraId="44B1902B" w14:textId="77777777" w:rsidR="0052754A" w:rsidRDefault="00000000">
      <w:pPr>
        <w:pStyle w:val="Paragrafoelenco"/>
        <w:numPr>
          <w:ilvl w:val="1"/>
          <w:numId w:val="1"/>
        </w:numPr>
      </w:pPr>
      <w:r>
        <w:t>Di creare un proprio account utente.</w:t>
      </w:r>
    </w:p>
    <w:p w14:paraId="44B1902C" w14:textId="1AF80E9F" w:rsidR="0052754A" w:rsidRDefault="00000000">
      <w:pPr>
        <w:pStyle w:val="Paragrafoelenco"/>
        <w:numPr>
          <w:ilvl w:val="0"/>
          <w:numId w:val="1"/>
        </w:numPr>
      </w:pPr>
      <w:r>
        <w:t xml:space="preserve">Ai </w:t>
      </w:r>
      <w:r w:rsidRPr="00EC4449">
        <w:rPr>
          <w:color w:val="FF0000"/>
        </w:rPr>
        <w:t xml:space="preserve">gestori canili e </w:t>
      </w:r>
      <w:r w:rsidR="00A11F09" w:rsidRPr="00EC4449">
        <w:rPr>
          <w:color w:val="FF0000"/>
        </w:rPr>
        <w:t>allevamenti</w:t>
      </w:r>
      <w:r w:rsidRPr="00EC4449">
        <w:rPr>
          <w:color w:val="FF0000"/>
        </w:rPr>
        <w:t xml:space="preserve"> animali</w:t>
      </w:r>
      <w:r>
        <w:t>:</w:t>
      </w:r>
    </w:p>
    <w:p w14:paraId="44B1902D" w14:textId="3B2BD77B" w:rsidR="0052754A" w:rsidRDefault="00000000">
      <w:pPr>
        <w:pStyle w:val="Paragrafoelenco"/>
        <w:numPr>
          <w:ilvl w:val="1"/>
          <w:numId w:val="1"/>
        </w:numPr>
      </w:pPr>
      <w:r>
        <w:t>Creazione di un proprio account aziendale</w:t>
      </w:r>
    </w:p>
    <w:p w14:paraId="44B1902E" w14:textId="3521A26C" w:rsidR="0052754A" w:rsidRDefault="00000000">
      <w:pPr>
        <w:pStyle w:val="Paragrafoelenco"/>
        <w:numPr>
          <w:ilvl w:val="1"/>
          <w:numId w:val="1"/>
        </w:numPr>
      </w:pPr>
      <w:r>
        <w:t>Inserimento di nuovi animali</w:t>
      </w:r>
      <w:r w:rsidR="00A11F09">
        <w:t xml:space="preserve"> (come account aziendale)</w:t>
      </w:r>
    </w:p>
    <w:p w14:paraId="44B1902F" w14:textId="4DB4D771" w:rsidR="0052754A" w:rsidRDefault="00000000">
      <w:pPr>
        <w:pStyle w:val="Paragrafoelenco"/>
        <w:numPr>
          <w:ilvl w:val="1"/>
          <w:numId w:val="1"/>
        </w:numPr>
      </w:pPr>
      <w:r>
        <w:t xml:space="preserve">Possibilità di avere un calendario con orari personalizzabili, che gli </w:t>
      </w:r>
      <w:r>
        <w:rPr>
          <w:color w:val="FF0000"/>
        </w:rPr>
        <w:t xml:space="preserve">utenti registrati </w:t>
      </w:r>
      <w:r>
        <w:t xml:space="preserve">potranno usare per </w:t>
      </w:r>
      <w:r w:rsidRPr="00A11F09">
        <w:rPr>
          <w:u w:val="single"/>
        </w:rPr>
        <w:t>prenotare un appuntamento</w:t>
      </w:r>
    </w:p>
    <w:p w14:paraId="2DB9E5FD" w14:textId="087D2EFD" w:rsidR="00E3036F" w:rsidRDefault="00E3036F">
      <w:pPr>
        <w:pStyle w:val="Paragrafoelenco"/>
        <w:numPr>
          <w:ilvl w:val="1"/>
          <w:numId w:val="1"/>
        </w:numPr>
      </w:pPr>
      <w:r>
        <w:t>Rimuovere Animale (caricato da loro)</w:t>
      </w:r>
    </w:p>
    <w:p w14:paraId="45805A47" w14:textId="462131C6" w:rsidR="00E3036F" w:rsidRDefault="00E3036F">
      <w:pPr>
        <w:pStyle w:val="Paragrafoelenco"/>
        <w:numPr>
          <w:ilvl w:val="1"/>
          <w:numId w:val="1"/>
        </w:numPr>
      </w:pPr>
      <w:r>
        <w:t>Personalizzazione account</w:t>
      </w:r>
    </w:p>
    <w:p w14:paraId="44B19030" w14:textId="77777777" w:rsidR="0052754A" w:rsidRDefault="00000000">
      <w:pPr>
        <w:pStyle w:val="Paragrafoelenco"/>
        <w:numPr>
          <w:ilvl w:val="0"/>
          <w:numId w:val="1"/>
        </w:numPr>
      </w:pPr>
      <w:r>
        <w:rPr>
          <w:color w:val="FF0000"/>
        </w:rPr>
        <w:t>Utenti registrati</w:t>
      </w:r>
      <w:r>
        <w:rPr>
          <w:color w:val="000000"/>
        </w:rPr>
        <w:t>:</w:t>
      </w:r>
    </w:p>
    <w:p w14:paraId="44B19031" w14:textId="685E4888" w:rsidR="0052754A" w:rsidRPr="00EC4449" w:rsidRDefault="00EC4449">
      <w:pPr>
        <w:pStyle w:val="Paragrafoelenco"/>
        <w:numPr>
          <w:ilvl w:val="1"/>
          <w:numId w:val="1"/>
        </w:numPr>
      </w:pPr>
      <w:r w:rsidRPr="00EC4449">
        <w:rPr>
          <w:color w:val="000000"/>
        </w:rPr>
        <w:t>Visualizzare contatti per prendere appuntamento con altri utenti registrati</w:t>
      </w:r>
    </w:p>
    <w:p w14:paraId="04116D24" w14:textId="21675316" w:rsidR="00EC4449" w:rsidRPr="00EC4449" w:rsidRDefault="00EC4449">
      <w:pPr>
        <w:pStyle w:val="Paragrafoelenco"/>
        <w:numPr>
          <w:ilvl w:val="1"/>
          <w:numId w:val="1"/>
        </w:numPr>
      </w:pPr>
      <w:r w:rsidRPr="00EC4449">
        <w:rPr>
          <w:color w:val="000000"/>
        </w:rPr>
        <w:t>Prenotare appuntamento con canili e allevamenti di animale.</w:t>
      </w:r>
    </w:p>
    <w:p w14:paraId="44B19032" w14:textId="561BA058" w:rsidR="0052754A" w:rsidRPr="00E3036F" w:rsidRDefault="00000000">
      <w:pPr>
        <w:pStyle w:val="Paragrafoelenco"/>
        <w:numPr>
          <w:ilvl w:val="1"/>
          <w:numId w:val="1"/>
        </w:numPr>
      </w:pPr>
      <w:r>
        <w:rPr>
          <w:color w:val="000000"/>
        </w:rPr>
        <w:t>Inserimento di animali da donare</w:t>
      </w:r>
    </w:p>
    <w:p w14:paraId="7CE324A2" w14:textId="48FA3D0A" w:rsidR="00E3036F" w:rsidRPr="00E3036F" w:rsidRDefault="00E3036F">
      <w:pPr>
        <w:pStyle w:val="Paragrafoelenco"/>
        <w:numPr>
          <w:ilvl w:val="1"/>
          <w:numId w:val="1"/>
        </w:numPr>
      </w:pPr>
      <w:r>
        <w:rPr>
          <w:color w:val="000000"/>
        </w:rPr>
        <w:t>Rimuovere Animale (caricato dall’ utente)</w:t>
      </w:r>
    </w:p>
    <w:p w14:paraId="0E4286B4" w14:textId="6E0F7173" w:rsidR="00E3036F" w:rsidRPr="00E3036F" w:rsidRDefault="00E3036F" w:rsidP="00E3036F">
      <w:pPr>
        <w:pStyle w:val="Paragrafoelenco"/>
        <w:numPr>
          <w:ilvl w:val="1"/>
          <w:numId w:val="1"/>
        </w:numPr>
      </w:pPr>
      <w:r>
        <w:rPr>
          <w:color w:val="000000"/>
        </w:rPr>
        <w:t>Personalizzazione account</w:t>
      </w:r>
    </w:p>
    <w:p w14:paraId="543312ED" w14:textId="10100686" w:rsidR="00E3036F" w:rsidRPr="00E3036F" w:rsidRDefault="00E3036F" w:rsidP="00E3036F">
      <w:pPr>
        <w:pStyle w:val="Paragrafoelenco"/>
        <w:numPr>
          <w:ilvl w:val="0"/>
          <w:numId w:val="1"/>
        </w:numPr>
      </w:pPr>
      <w:r>
        <w:rPr>
          <w:color w:val="FF0000"/>
        </w:rPr>
        <w:t>Ricerca Animali:</w:t>
      </w:r>
    </w:p>
    <w:p w14:paraId="51D6F960" w14:textId="5C727E3F" w:rsidR="00E3036F" w:rsidRDefault="00E3036F" w:rsidP="00E3036F">
      <w:pPr>
        <w:pStyle w:val="Paragrafoelenco"/>
        <w:numPr>
          <w:ilvl w:val="1"/>
          <w:numId w:val="1"/>
        </w:numPr>
      </w:pPr>
      <w:r>
        <w:t>Secondo i criteri di:</w:t>
      </w:r>
    </w:p>
    <w:p w14:paraId="2F6224A8" w14:textId="18DF05B9" w:rsidR="00E3036F" w:rsidRDefault="00E3036F" w:rsidP="00E3036F">
      <w:pPr>
        <w:pStyle w:val="Paragrafoelenco"/>
        <w:numPr>
          <w:ilvl w:val="2"/>
          <w:numId w:val="1"/>
        </w:numPr>
      </w:pPr>
      <w:r>
        <w:t>Specie</w:t>
      </w:r>
    </w:p>
    <w:p w14:paraId="7649034D" w14:textId="4B7F6C5C" w:rsidR="00E3036F" w:rsidRDefault="00E3036F" w:rsidP="00E3036F">
      <w:pPr>
        <w:pStyle w:val="Paragrafoelenco"/>
        <w:numPr>
          <w:ilvl w:val="2"/>
          <w:numId w:val="1"/>
        </w:numPr>
      </w:pPr>
      <w:r>
        <w:t xml:space="preserve">Sesso </w:t>
      </w:r>
    </w:p>
    <w:p w14:paraId="726CE70D" w14:textId="4284F92D" w:rsidR="00E3036F" w:rsidRDefault="00E3036F" w:rsidP="00E3036F">
      <w:pPr>
        <w:pStyle w:val="Paragrafoelenco"/>
        <w:numPr>
          <w:ilvl w:val="2"/>
          <w:numId w:val="1"/>
        </w:numPr>
      </w:pPr>
      <w:r>
        <w:t>Età</w:t>
      </w:r>
    </w:p>
    <w:p w14:paraId="0257FBF5" w14:textId="3BE3FD14" w:rsidR="00E3036F" w:rsidRDefault="00E3036F" w:rsidP="00E3036F">
      <w:pPr>
        <w:pStyle w:val="Paragrafoelenco"/>
        <w:numPr>
          <w:ilvl w:val="2"/>
          <w:numId w:val="1"/>
        </w:numPr>
      </w:pPr>
      <w:r>
        <w:t>Luogo</w:t>
      </w:r>
    </w:p>
    <w:p w14:paraId="3470C1BB" w14:textId="20024A65" w:rsidR="00E3036F" w:rsidRDefault="00E3036F" w:rsidP="00E3036F">
      <w:pPr>
        <w:pStyle w:val="Paragrafoelenco"/>
        <w:numPr>
          <w:ilvl w:val="2"/>
          <w:numId w:val="1"/>
        </w:numPr>
      </w:pPr>
      <w:r>
        <w:t>Provenienza</w:t>
      </w:r>
    </w:p>
    <w:p w14:paraId="12ECCCA0" w14:textId="29EA9DA0" w:rsidR="00E3036F" w:rsidRDefault="00E3036F" w:rsidP="00E3036F">
      <w:pPr>
        <w:pStyle w:val="Paragrafoelenco"/>
        <w:numPr>
          <w:ilvl w:val="2"/>
          <w:numId w:val="1"/>
        </w:numPr>
      </w:pPr>
      <w:r>
        <w:t>Pedigree</w:t>
      </w:r>
      <w:r w:rsidR="00A11F09">
        <w:t xml:space="preserve"> (obbligatorio se proveniente da allevatori (non null))</w:t>
      </w:r>
    </w:p>
    <w:p w14:paraId="3A309E8F" w14:textId="6379F92C" w:rsidR="00A11F09" w:rsidRDefault="004D3F67" w:rsidP="00E3036F">
      <w:pPr>
        <w:pStyle w:val="Paragrafoelenco"/>
        <w:numPr>
          <w:ilvl w:val="2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958F7FB" wp14:editId="0B33964E">
                <wp:simplePos x="0" y="0"/>
                <wp:positionH relativeFrom="page">
                  <wp:align>left</wp:align>
                </wp:positionH>
                <wp:positionV relativeFrom="paragraph">
                  <wp:posOffset>211455</wp:posOffset>
                </wp:positionV>
                <wp:extent cx="7405920" cy="136080"/>
                <wp:effectExtent l="38100" t="38100" r="43180" b="54610"/>
                <wp:wrapNone/>
                <wp:docPr id="2" name="Input penn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40592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2B13C2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2" o:spid="_x0000_s1026" type="#_x0000_t75" style="position:absolute;margin-left:0;margin-top:15.95pt;width:584.6pt;height:12.1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">
                <v:imagedata r:id="rId11" o:title=""/>
                <w10:wrap anchorx="page"/>
              </v:shape>
            </w:pict>
          </mc:Fallback>
        </mc:AlternateContent>
      </w:r>
      <w:r w:rsidR="00A11F09">
        <w:t>ID</w:t>
      </w:r>
    </w:p>
    <w:p w14:paraId="5D8458EA" w14:textId="17696017" w:rsidR="003F4AC6" w:rsidRDefault="003F4AC6" w:rsidP="003F4AC6">
      <w:pPr>
        <w:rPr>
          <w:color w:val="FF0000"/>
        </w:rPr>
      </w:pPr>
      <w:r>
        <w:rPr>
          <w:color w:val="FF0000"/>
        </w:rPr>
        <w:t>Entità:</w:t>
      </w:r>
    </w:p>
    <w:p w14:paraId="40981724" w14:textId="65BB13AF" w:rsidR="003F4AC6" w:rsidRDefault="003F4AC6" w:rsidP="003F4AC6">
      <w:pPr>
        <w:pStyle w:val="Paragrafoelenco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Animale</w:t>
      </w:r>
      <w:r w:rsidR="004106E8">
        <w:rPr>
          <w:color w:val="FF0000"/>
        </w:rPr>
        <w:t xml:space="preserve"> </w:t>
      </w:r>
    </w:p>
    <w:p w14:paraId="54EF1397" w14:textId="7F157497" w:rsidR="004106E8" w:rsidRDefault="00710315" w:rsidP="004106E8">
      <w:pPr>
        <w:pStyle w:val="Paragrafoelenco"/>
        <w:numPr>
          <w:ilvl w:val="1"/>
          <w:numId w:val="1"/>
        </w:numPr>
        <w:rPr>
          <w:color w:val="FF0000"/>
        </w:rPr>
      </w:pPr>
      <w:r w:rsidRPr="003E2C58">
        <w:rPr>
          <w:color w:val="000000" w:themeColor="text1"/>
          <w:u w:val="single"/>
        </w:rPr>
        <w:t>ID</w:t>
      </w:r>
      <w:r w:rsidR="005871D5">
        <w:rPr>
          <w:color w:val="000000" w:themeColor="text1"/>
        </w:rPr>
        <w:t xml:space="preserve">, nome, specie, razza, età, sesso, </w:t>
      </w:r>
      <w:r w:rsidR="006C5845">
        <w:rPr>
          <w:color w:val="000000" w:themeColor="text1"/>
        </w:rPr>
        <w:t xml:space="preserve">provenienza, pedigree, </w:t>
      </w:r>
      <w:r w:rsidR="006E0A0E">
        <w:rPr>
          <w:color w:val="000000" w:themeColor="text1"/>
        </w:rPr>
        <w:t xml:space="preserve">foto animale, </w:t>
      </w:r>
      <w:proofErr w:type="spellStart"/>
      <w:r w:rsidR="0003494D">
        <w:rPr>
          <w:color w:val="000000" w:themeColor="text1"/>
        </w:rPr>
        <w:t>id_</w:t>
      </w:r>
      <w:r w:rsidR="006C5845">
        <w:rPr>
          <w:color w:val="000000" w:themeColor="text1"/>
        </w:rPr>
        <w:t>proprietario</w:t>
      </w:r>
      <w:proofErr w:type="spellEnd"/>
    </w:p>
    <w:p w14:paraId="5ED5634B" w14:textId="72CF5AB9" w:rsidR="004106E8" w:rsidRDefault="004106E8" w:rsidP="003F4AC6">
      <w:pPr>
        <w:pStyle w:val="Paragrafoelenco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Utente registrato</w:t>
      </w:r>
    </w:p>
    <w:p w14:paraId="17D8675E" w14:textId="34E756D1" w:rsidR="004106E8" w:rsidRDefault="003E2C58" w:rsidP="004106E8">
      <w:pPr>
        <w:pStyle w:val="Paragrafoelenco"/>
        <w:numPr>
          <w:ilvl w:val="1"/>
          <w:numId w:val="1"/>
        </w:numPr>
        <w:rPr>
          <w:color w:val="FF0000"/>
        </w:rPr>
      </w:pPr>
      <w:proofErr w:type="spellStart"/>
      <w:r w:rsidRPr="003E2C58">
        <w:rPr>
          <w:color w:val="000000" w:themeColor="text1"/>
          <w:u w:val="single"/>
        </w:rPr>
        <w:t>id_</w:t>
      </w:r>
      <w:r w:rsidRPr="003E2C58">
        <w:rPr>
          <w:color w:val="000000" w:themeColor="text1"/>
          <w:u w:val="single"/>
        </w:rPr>
        <w:t>codice_fiscale</w:t>
      </w:r>
      <w:proofErr w:type="spellEnd"/>
      <w:r>
        <w:rPr>
          <w:color w:val="000000" w:themeColor="text1"/>
        </w:rPr>
        <w:t xml:space="preserve">, </w:t>
      </w:r>
      <w:r w:rsidR="007B3485">
        <w:rPr>
          <w:color w:val="000000" w:themeColor="text1"/>
        </w:rPr>
        <w:t>Cognome, Nome</w:t>
      </w:r>
      <w:r>
        <w:rPr>
          <w:color w:val="000000" w:themeColor="text1"/>
        </w:rPr>
        <w:t>, N° telefono</w:t>
      </w:r>
      <w:r w:rsidR="006E0A0E">
        <w:rPr>
          <w:color w:val="000000" w:themeColor="text1"/>
        </w:rPr>
        <w:t>, foto utente</w:t>
      </w:r>
    </w:p>
    <w:p w14:paraId="0643B0E6" w14:textId="640233DF" w:rsidR="004106E8" w:rsidRDefault="004106E8" w:rsidP="003F4AC6">
      <w:pPr>
        <w:pStyle w:val="Paragrafoelenco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Canile</w:t>
      </w:r>
    </w:p>
    <w:p w14:paraId="438CF117" w14:textId="4B34F7ED" w:rsidR="004106E8" w:rsidRDefault="00E66867" w:rsidP="004106E8">
      <w:pPr>
        <w:pStyle w:val="Paragrafoelenco"/>
        <w:numPr>
          <w:ilvl w:val="1"/>
          <w:numId w:val="1"/>
        </w:numPr>
        <w:rPr>
          <w:color w:val="FF0000"/>
        </w:rPr>
      </w:pPr>
      <w:proofErr w:type="spellStart"/>
      <w:r w:rsidRPr="00E36E54">
        <w:rPr>
          <w:color w:val="000000" w:themeColor="text1"/>
          <w:u w:val="single"/>
        </w:rPr>
        <w:t>id_</w:t>
      </w:r>
      <w:r w:rsidR="00E36E54" w:rsidRPr="00E36E54">
        <w:rPr>
          <w:color w:val="000000" w:themeColor="text1"/>
          <w:u w:val="single"/>
        </w:rPr>
        <w:t>codice_</w:t>
      </w:r>
      <w:r w:rsidR="00E36E54">
        <w:rPr>
          <w:color w:val="000000" w:themeColor="text1"/>
          <w:u w:val="single"/>
        </w:rPr>
        <w:t>canile</w:t>
      </w:r>
      <w:proofErr w:type="spellEnd"/>
      <w:r w:rsidR="00E36E54">
        <w:rPr>
          <w:color w:val="000000" w:themeColor="text1"/>
        </w:rPr>
        <w:t xml:space="preserve">, Nome, </w:t>
      </w:r>
      <w:proofErr w:type="gramStart"/>
      <w:r w:rsidR="00E36E54">
        <w:rPr>
          <w:color w:val="000000" w:themeColor="text1"/>
        </w:rPr>
        <w:t>indirizzo,  telefono</w:t>
      </w:r>
      <w:proofErr w:type="gramEnd"/>
      <w:r w:rsidR="00E36E54">
        <w:rPr>
          <w:color w:val="000000" w:themeColor="text1"/>
        </w:rPr>
        <w:t>, email, foto</w:t>
      </w:r>
    </w:p>
    <w:p w14:paraId="3E29DD41" w14:textId="1109DB98" w:rsidR="004106E8" w:rsidRDefault="004106E8" w:rsidP="004106E8">
      <w:pPr>
        <w:pStyle w:val="Paragrafoelenco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Allevamento</w:t>
      </w:r>
    </w:p>
    <w:p w14:paraId="423A20B3" w14:textId="447C995C" w:rsidR="004106E8" w:rsidRPr="004106E8" w:rsidRDefault="00D07A46" w:rsidP="004106E8">
      <w:pPr>
        <w:pStyle w:val="Paragrafoelenco"/>
        <w:numPr>
          <w:ilvl w:val="1"/>
          <w:numId w:val="1"/>
        </w:numPr>
        <w:rPr>
          <w:color w:val="FF0000"/>
        </w:rPr>
      </w:pPr>
      <w:proofErr w:type="spellStart"/>
      <w:r w:rsidRPr="00E36E54">
        <w:rPr>
          <w:color w:val="000000" w:themeColor="text1"/>
          <w:u w:val="single"/>
        </w:rPr>
        <w:t>id_codice_</w:t>
      </w:r>
      <w:r>
        <w:rPr>
          <w:color w:val="000000" w:themeColor="text1"/>
          <w:u w:val="single"/>
        </w:rPr>
        <w:t>partita_iva</w:t>
      </w:r>
      <w:proofErr w:type="spellEnd"/>
      <w:r>
        <w:rPr>
          <w:color w:val="000000" w:themeColor="text1"/>
          <w:u w:val="single"/>
        </w:rPr>
        <w:t>,</w:t>
      </w:r>
      <w:r>
        <w:rPr>
          <w:color w:val="000000" w:themeColor="text1"/>
        </w:rPr>
        <w:t xml:space="preserve"> Nome, </w:t>
      </w:r>
      <w:proofErr w:type="gramStart"/>
      <w:r>
        <w:rPr>
          <w:color w:val="000000" w:themeColor="text1"/>
        </w:rPr>
        <w:t>indirizzo,  telefono</w:t>
      </w:r>
      <w:proofErr w:type="gramEnd"/>
      <w:r>
        <w:rPr>
          <w:color w:val="000000" w:themeColor="text1"/>
        </w:rPr>
        <w:t>, email, foto</w:t>
      </w:r>
    </w:p>
    <w:p w14:paraId="21E07DAC" w14:textId="46DB8EAA" w:rsidR="006E21E9" w:rsidRDefault="00515CE2" w:rsidP="00515CE2">
      <w:pPr>
        <w:pStyle w:val="Paragrafoelenco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Tabella Orari</w:t>
      </w:r>
    </w:p>
    <w:p w14:paraId="6FFCEC84" w14:textId="543A8FC0" w:rsidR="00046EC0" w:rsidRDefault="00D07A46" w:rsidP="00046EC0">
      <w:pPr>
        <w:pStyle w:val="Paragrafoelenco"/>
        <w:numPr>
          <w:ilvl w:val="1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Id_tabella</w:t>
      </w:r>
      <w:proofErr w:type="spellEnd"/>
      <w:r>
        <w:rPr>
          <w:color w:val="000000" w:themeColor="text1"/>
        </w:rPr>
        <w:t>,</w:t>
      </w:r>
      <w:r w:rsidR="00864E28">
        <w:rPr>
          <w:color w:val="000000" w:themeColor="text1"/>
        </w:rPr>
        <w:t xml:space="preserve"> </w:t>
      </w:r>
      <w:r w:rsidR="00B96AE0" w:rsidRPr="00B96AE0">
        <w:rPr>
          <w:color w:val="000000" w:themeColor="text1"/>
        </w:rPr>
        <w:t>G</w:t>
      </w:r>
      <w:r w:rsidR="00046EC0" w:rsidRPr="00B96AE0">
        <w:rPr>
          <w:color w:val="000000" w:themeColor="text1"/>
        </w:rPr>
        <w:t>iorni</w:t>
      </w:r>
      <w:r w:rsidR="00B96AE0">
        <w:rPr>
          <w:color w:val="000000" w:themeColor="text1"/>
        </w:rPr>
        <w:t>, ore (del giorno</w:t>
      </w:r>
      <w:r w:rsidR="00312ED8">
        <w:rPr>
          <w:color w:val="000000" w:themeColor="text1"/>
        </w:rPr>
        <w:t xml:space="preserve"> disponibili</w:t>
      </w:r>
      <w:r w:rsidR="00B96AE0">
        <w:rPr>
          <w:color w:val="000000" w:themeColor="text1"/>
        </w:rPr>
        <w:t>), prenotato (bool)</w:t>
      </w:r>
    </w:p>
    <w:p w14:paraId="65A9883F" w14:textId="77777777" w:rsidR="005E12D9" w:rsidRDefault="005E12D9" w:rsidP="001A6F3F">
      <w:pPr>
        <w:pStyle w:val="Paragrafoelenco"/>
        <w:ind w:left="1440"/>
        <w:rPr>
          <w:color w:val="000000" w:themeColor="text1"/>
        </w:rPr>
      </w:pPr>
    </w:p>
    <w:p w14:paraId="28E6E301" w14:textId="7F3947FF" w:rsidR="00703416" w:rsidRPr="00B96AE0" w:rsidRDefault="00703416" w:rsidP="00703416">
      <w:pPr>
        <w:pStyle w:val="Paragrafoelenco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Relazione Prenotazione: </w:t>
      </w:r>
      <w:proofErr w:type="spellStart"/>
      <w:r>
        <w:rPr>
          <w:color w:val="000000" w:themeColor="text1"/>
        </w:rPr>
        <w:t>id_tabella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id_prop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id_</w:t>
      </w:r>
      <w:r w:rsidR="002F5E10">
        <w:rPr>
          <w:color w:val="000000" w:themeColor="text1"/>
        </w:rPr>
        <w:t>interess</w:t>
      </w:r>
      <w:proofErr w:type="spellEnd"/>
    </w:p>
    <w:sectPr w:rsidR="00703416" w:rsidRPr="00B96AE0">
      <w:headerReference w:type="default" r:id="rId12"/>
      <w:pgSz w:w="11906" w:h="16838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EA79D" w14:textId="77777777" w:rsidR="00296775" w:rsidRDefault="00296775">
      <w:pPr>
        <w:spacing w:after="0" w:line="240" w:lineRule="auto"/>
      </w:pPr>
      <w:r>
        <w:separator/>
      </w:r>
    </w:p>
  </w:endnote>
  <w:endnote w:type="continuationSeparator" w:id="0">
    <w:p w14:paraId="038E1A9B" w14:textId="77777777" w:rsidR="00296775" w:rsidRDefault="00296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33B7D" w14:textId="77777777" w:rsidR="00296775" w:rsidRDefault="0029677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8E10FCA" w14:textId="77777777" w:rsidR="00296775" w:rsidRDefault="002967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99316" w14:textId="3FD3A9C1" w:rsidR="00A11F09" w:rsidRDefault="00A11F09" w:rsidP="00A11F09">
    <w:pPr>
      <w:pStyle w:val="Intestazione"/>
      <w:jc w:val="both"/>
    </w:pPr>
    <w:r>
      <w:t>Presentazione Basi di dati</w:t>
    </w:r>
  </w:p>
  <w:p w14:paraId="36241EBD" w14:textId="77777777" w:rsidR="00A11F09" w:rsidRDefault="00A11F09" w:rsidP="00A11F09">
    <w:pPr>
      <w:pStyle w:val="Intestazione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B3E47"/>
    <w:multiLevelType w:val="multilevel"/>
    <w:tmpl w:val="C3645C0E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color w:val="00000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  <w:color w:val="00000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2006322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attachedTemplate r:id="rId1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2754A"/>
    <w:rsid w:val="0003494D"/>
    <w:rsid w:val="00046EC0"/>
    <w:rsid w:val="001A6F3F"/>
    <w:rsid w:val="00296775"/>
    <w:rsid w:val="002B185E"/>
    <w:rsid w:val="002F5E10"/>
    <w:rsid w:val="00312ED8"/>
    <w:rsid w:val="003E2C58"/>
    <w:rsid w:val="003F4AC6"/>
    <w:rsid w:val="004106E8"/>
    <w:rsid w:val="00466B0E"/>
    <w:rsid w:val="004A26CD"/>
    <w:rsid w:val="004D3F67"/>
    <w:rsid w:val="00515CE2"/>
    <w:rsid w:val="0052754A"/>
    <w:rsid w:val="005667F1"/>
    <w:rsid w:val="005871D5"/>
    <w:rsid w:val="005E12D9"/>
    <w:rsid w:val="006C5845"/>
    <w:rsid w:val="006E0A0E"/>
    <w:rsid w:val="006E21E9"/>
    <w:rsid w:val="00703416"/>
    <w:rsid w:val="00710315"/>
    <w:rsid w:val="007B3485"/>
    <w:rsid w:val="00864E28"/>
    <w:rsid w:val="008D4EDE"/>
    <w:rsid w:val="008E292F"/>
    <w:rsid w:val="00A11F09"/>
    <w:rsid w:val="00B96AE0"/>
    <w:rsid w:val="00D07A46"/>
    <w:rsid w:val="00E2759F"/>
    <w:rsid w:val="00E3036F"/>
    <w:rsid w:val="00E36E54"/>
    <w:rsid w:val="00E66867"/>
    <w:rsid w:val="00EC4449"/>
    <w:rsid w:val="00FD27B8"/>
    <w:rsid w:val="00FD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19024"/>
  <w15:docId w15:val="{9B8CC302-1987-4DC4-BDD7-094BF335C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it-IT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A11F0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11F09"/>
  </w:style>
  <w:style w:type="paragraph" w:styleId="Pidipagina">
    <w:name w:val="footer"/>
    <w:basedOn w:val="Normale"/>
    <w:link w:val="PidipaginaCarattere"/>
    <w:uiPriority w:val="99"/>
    <w:unhideWhenUsed/>
    <w:rsid w:val="00A11F0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11F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customXml" Target="ink/ink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2-07T15:07:14.8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18 1136 0 0,'-2'2'2467'0'0,"40"-2"-576"0"0,183-6-561 0 0,-177 5-1287 0 0,72 5 0 0 0,21 1 53 0 0,10-14 136 0 0,103-3-45 0 0,262 26-18 0 0,102-2-31 0 0,305-10 238 0 0,-710 7-302 0 0,131 3 42 0 0,581-28 284 0 0,-273 8-120 0 0,-398 8-190 0 0,244 21 179 0 0,-206-4-230 0 0,200 19 0 0 0,184 5 235 0 0,483-12-21 0 0,432-15-206 0 0,-266-48-2 0 0,-292 18 91 0 0,-568 21-84 0 0,243-3-32 0 0,1181 10-205 0 0,-1437 1 2 0 0,722 31-320 0 0,1814 44-547 0 0,-2918-88 1067 0 0,36 1 4 0 0,135 17 0 0 0,-235-18-39 0 0,5 1-89 0 0,0-1 0 0 0,0 1 1 0 0,0 0-1 0 0,0 1 0 0 0,0 0 0 0 0,-1 0 1 0 0,1 0-1 0 0,-1 1 0 0 0,1 0 1 0 0,-1 0-1 0 0,0 0 0 0 0,0 1 0 0 0,0 0 1 0 0,6 5-1 0 0,-4 12-5934 0 0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FEC20BB555E184BB64C998BDB2F4130" ma:contentTypeVersion="10" ma:contentTypeDescription="Creare un nuovo documento." ma:contentTypeScope="" ma:versionID="7425e05a67ad008c779867c906c692c3">
  <xsd:schema xmlns:xsd="http://www.w3.org/2001/XMLSchema" xmlns:xs="http://www.w3.org/2001/XMLSchema" xmlns:p="http://schemas.microsoft.com/office/2006/metadata/properties" xmlns:ns3="a2e4d7b7-8663-432f-96f8-e4f988192a3d" xmlns:ns4="9a66e226-79bd-4961-841b-77de6e66f199" targetNamespace="http://schemas.microsoft.com/office/2006/metadata/properties" ma:root="true" ma:fieldsID="ffb08ed2e3c7f265af103b8532380aac" ns3:_="" ns4:_="">
    <xsd:import namespace="a2e4d7b7-8663-432f-96f8-e4f988192a3d"/>
    <xsd:import namespace="9a66e226-79bd-4961-841b-77de6e66f1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4d7b7-8663-432f-96f8-e4f988192a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6e226-79bd-4961-841b-77de6e66f19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69BC6D-C291-48A4-A64B-4ACB0CC232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e4d7b7-8663-432f-96f8-e4f988192a3d"/>
    <ds:schemaRef ds:uri="9a66e226-79bd-4961-841b-77de6e66f1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28F50F-41AF-4AB8-9ECE-52A32BBD61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219299-6A75-44CA-97FE-46DD499519F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USAI</dc:creator>
  <dc:description/>
  <cp:lastModifiedBy>GIOVANNI USAI</cp:lastModifiedBy>
  <cp:revision>33</cp:revision>
  <dcterms:created xsi:type="dcterms:W3CDTF">2022-12-07T15:06:00Z</dcterms:created>
  <dcterms:modified xsi:type="dcterms:W3CDTF">2022-12-07T15:36:00Z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0x0101008FEC20BB555E184BB64C998BDB2F4130</vt:lpwstr>
  </property>
</Properties>
</file>